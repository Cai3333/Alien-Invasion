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D5778" w14:textId="77777777" w:rsidR="00615AD9" w:rsidRDefault="002B3986" w:rsidP="00615AD9">
      <w:pPr>
        <w:rPr>
          <w:lang w:val="en-GB"/>
        </w:rPr>
      </w:pPr>
      <w:r>
        <w:rPr>
          <w:lang w:val="en-GB"/>
        </w:rPr>
        <w:t>1.3 REACTING MASSES, LIMITING REAGENTS AND</w:t>
      </w:r>
      <w:r w:rsidR="00615AD9">
        <w:rPr>
          <w:lang w:val="en-GB"/>
        </w:rPr>
        <w:t xml:space="preserve"> YIELD</w:t>
      </w:r>
    </w:p>
    <w:p w14:paraId="2D8AEE83" w14:textId="00AEDB8E" w:rsidR="00634562" w:rsidRDefault="00634562" w:rsidP="00634562">
      <w:pPr>
        <w:rPr>
          <w:lang w:val="en-GB"/>
        </w:rPr>
      </w:pPr>
    </w:p>
    <w:p w14:paraId="5F3EFDD7" w14:textId="269989D4" w:rsidR="00634562" w:rsidRDefault="00634562" w:rsidP="00634562">
      <w:pPr>
        <w:rPr>
          <w:lang w:val="en-GB"/>
        </w:rPr>
      </w:pPr>
    </w:p>
    <w:p w14:paraId="4B599436" w14:textId="16100B63" w:rsidR="00634562" w:rsidRDefault="00634562" w:rsidP="0063456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Ammonia and oxygen combine to form nitrogen monoxide and water by the chemical reaction:</w:t>
      </w:r>
    </w:p>
    <w:p w14:paraId="4FEE0820" w14:textId="53371676" w:rsidR="00634562" w:rsidRPr="00237BE7" w:rsidRDefault="00237BE7" w:rsidP="00634562">
      <w:pPr>
        <w:ind w:left="360"/>
        <w:rPr>
          <w:rFonts w:cstheme="minorBidi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 xml:space="preserve">4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NH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g</m:t>
              </m:r>
            </m:e>
          </m:d>
          <m:r>
            <w:rPr>
              <w:rFonts w:ascii="Cambria Math" w:hAnsi="Cambria Math"/>
              <w:lang w:val="en-GB"/>
            </w:rPr>
            <m:t xml:space="preserve"> +   5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O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g</m:t>
              </m:r>
            </m:e>
          </m:d>
          <m:r>
            <w:rPr>
              <w:rFonts w:ascii="Cambria Math" w:hAnsi="Cambria Math"/>
              <w:lang w:val="en-GB"/>
            </w:rPr>
            <m:t xml:space="preserve"> →   4 NO 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g</m:t>
              </m:r>
            </m:e>
          </m:d>
          <m:r>
            <w:rPr>
              <w:rFonts w:ascii="Cambria Math" w:hAnsi="Cambria Math"/>
              <w:lang w:val="en-GB"/>
            </w:rPr>
            <m:t xml:space="preserve">  +   6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 xml:space="preserve">O 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l</m:t>
              </m:r>
            </m:e>
          </m:d>
        </m:oMath>
      </m:oMathPara>
    </w:p>
    <w:p w14:paraId="685B1D06" w14:textId="77777777" w:rsidR="00237BE7" w:rsidRPr="00237BE7" w:rsidRDefault="00237BE7" w:rsidP="00634562">
      <w:pPr>
        <w:ind w:left="360"/>
        <w:rPr>
          <w:rFonts w:cstheme="minorBidi"/>
          <w:lang w:val="en-GB"/>
        </w:rPr>
      </w:pPr>
    </w:p>
    <w:p w14:paraId="457324D8" w14:textId="651DED9C" w:rsidR="00634562" w:rsidRDefault="00761529" w:rsidP="00634562">
      <w:pPr>
        <w:ind w:left="360"/>
        <w:rPr>
          <w:lang w:val="en-GB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5A1C94" wp14:editId="2E4A9753">
                <wp:simplePos x="0" y="0"/>
                <wp:positionH relativeFrom="column">
                  <wp:posOffset>189865</wp:posOffset>
                </wp:positionH>
                <wp:positionV relativeFrom="paragraph">
                  <wp:posOffset>403225</wp:posOffset>
                </wp:positionV>
                <wp:extent cx="5372100" cy="353949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539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7A40E" w14:textId="77777777" w:rsidR="00D96B44" w:rsidRPr="00237BE7" w:rsidRDefault="00D96B44" w:rsidP="00237BE7">
                            <w:pPr>
                              <w:ind w:left="360"/>
                              <w:rPr>
                                <w:rFonts w:cstheme="minorBidi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 xml:space="preserve">4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NH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3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g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 xml:space="preserve"> +   5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g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 xml:space="preserve"> →   4 NO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g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 xml:space="preserve">  +   6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 xml:space="preserve">O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l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34F8353B" w14:textId="77777777" w:rsidR="00D96B44" w:rsidRDefault="00D96B44" w:rsidP="00237BE7">
                            <w:pPr>
                              <w:ind w:left="360"/>
                              <w:rPr>
                                <w:rFonts w:cstheme="minorBidi"/>
                                <w:lang w:val="en-GB"/>
                              </w:rPr>
                            </w:pPr>
                          </w:p>
                          <w:p w14:paraId="311EF68B" w14:textId="179BC159" w:rsidR="00D96B44" w:rsidRPr="00237BE7" w:rsidRDefault="00D96B44" w:rsidP="00237BE7">
                            <w:pPr>
                              <w:ind w:left="360"/>
                              <w:rPr>
                                <w:rFonts w:cstheme="minorBidi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lang w:val="en-GB"/>
                                  </w:rPr>
                                  <m:t>4           :           5           :          4           :           6</m:t>
                                </m:r>
                              </m:oMath>
                            </m:oMathPara>
                          </w:p>
                          <w:p w14:paraId="4D553B43" w14:textId="77777777" w:rsidR="00D96B44" w:rsidRDefault="00D96B44" w:rsidP="00237BE7">
                            <w:pPr>
                              <w:ind w:left="360"/>
                              <w:rPr>
                                <w:rFonts w:cstheme="minorBidi"/>
                                <w:lang w:val="en-GB"/>
                              </w:rPr>
                            </w:pPr>
                          </w:p>
                          <w:p w14:paraId="7F191040" w14:textId="77777777" w:rsidR="00D96B44" w:rsidRDefault="00D96B44" w:rsidP="00237BE7">
                            <w:pPr>
                              <w:ind w:left="360"/>
                              <w:rPr>
                                <w:rFonts w:cstheme="minorBidi"/>
                                <w:lang w:val="en-GB"/>
                              </w:rPr>
                            </w:pPr>
                          </w:p>
                          <w:p w14:paraId="7F9175FC" w14:textId="7EFAF63C" w:rsidR="00D96B44" w:rsidRPr="00237BE7" w:rsidRDefault="00C40B4E" w:rsidP="00237BE7">
                            <w:pPr>
                              <w:ind w:left="360"/>
                              <w:rPr>
                                <w:rFonts w:cstheme="minorBidi"/>
                                <w:lang w:val="en-GB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lang w:val="en-GB"/>
                                      </w:rPr>
                                      <m:t xml:space="preserve">NH3 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lang w:val="en-GB"/>
                                  </w:rPr>
                                  <m:t xml:space="preserve"> =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lang w:val="en-GB"/>
                                      </w:rPr>
                                      <m:t>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lang w:val="en-GB"/>
                                      </w:rPr>
                                      <m:t>M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Bidi"/>
                                    <w:lang w:val="en-GB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lang w:val="en-GB"/>
                                      </w:rPr>
                                      <m:t>100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lang w:val="en-GB"/>
                                      </w:rPr>
                                      <m:t>17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Bidi"/>
                                    <w:lang w:val="en-GB"/>
                                  </w:rPr>
                                  <m:t>=5.88 mol</m:t>
                                </m:r>
                              </m:oMath>
                            </m:oMathPara>
                          </w:p>
                          <w:p w14:paraId="0E0C81E6" w14:textId="77777777" w:rsidR="00D96B44" w:rsidRDefault="00D96B44" w:rsidP="00237BE7">
                            <w:pPr>
                              <w:ind w:left="360"/>
                              <w:rPr>
                                <w:rFonts w:cstheme="minorBidi"/>
                                <w:lang w:val="en-GB"/>
                              </w:rPr>
                            </w:pPr>
                          </w:p>
                          <w:p w14:paraId="254D192A" w14:textId="77777777" w:rsidR="00D96B44" w:rsidRDefault="00D96B44" w:rsidP="00237BE7">
                            <w:pPr>
                              <w:ind w:left="360"/>
                              <w:rPr>
                                <w:rFonts w:cstheme="minorBidi"/>
                                <w:lang w:val="en-GB"/>
                              </w:rPr>
                            </w:pPr>
                          </w:p>
                          <w:p w14:paraId="19CB3980" w14:textId="79F1F2B7" w:rsidR="00D96B44" w:rsidRPr="00237BE7" w:rsidRDefault="00C40B4E" w:rsidP="00237BE7">
                            <w:pPr>
                              <w:ind w:left="360"/>
                              <w:rPr>
                                <w:rFonts w:cstheme="minorBidi"/>
                                <w:lang w:val="en-GB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lang w:val="en-GB"/>
                                      </w:rPr>
                                      <m:t>O2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lang w:val="en-GB"/>
                                  </w:rPr>
                                  <m:t xml:space="preserve"> 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lang w:val="en-GB"/>
                                      </w:rPr>
                                      <m:t>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lang w:val="en-GB"/>
                                      </w:rPr>
                                      <m:t>M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Bidi"/>
                                    <w:lang w:val="en-GB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lang w:val="en-GB"/>
                                      </w:rPr>
                                      <m:t>100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lang w:val="en-GB"/>
                                      </w:rPr>
                                      <m:t>32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Bidi"/>
                                    <w:lang w:val="en-GB"/>
                                  </w:rPr>
                                  <m:t>=3.125 mol</m:t>
                                </m:r>
                              </m:oMath>
                            </m:oMathPara>
                          </w:p>
                          <w:p w14:paraId="6E88B895" w14:textId="77777777" w:rsidR="00D96B44" w:rsidRDefault="00D96B44" w:rsidP="00237BE7">
                            <w:pPr>
                              <w:ind w:left="360"/>
                              <w:rPr>
                                <w:rFonts w:cstheme="minorBidi"/>
                                <w:lang w:val="en-GB"/>
                              </w:rPr>
                            </w:pPr>
                          </w:p>
                          <w:p w14:paraId="76DD92A1" w14:textId="6670082D" w:rsidR="00D96B44" w:rsidRDefault="00D96B44" w:rsidP="00761529">
                            <w:pPr>
                              <w:ind w:left="360"/>
                              <w:rPr>
                                <w:rFonts w:cstheme="minorBidi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lang w:val="en-GB"/>
                                  </w:rPr>
                                  <m:t xml:space="preserve">5.88 mol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lang w:val="en-GB"/>
                                      </w:rPr>
                                      <m:t>NH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lang w:val="en-GB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lang w:val="en-GB"/>
                                  </w:rPr>
                                  <m:t xml:space="preserve"> requires  5.88 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lang w:val="en-GB"/>
                                      </w:rPr>
                                      <m:t>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lang w:val="en-GB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Bidi"/>
                                    <w:lang w:val="en-GB"/>
                                  </w:rPr>
                                  <m:t xml:space="preserve">=7.35 mol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lang w:val="en-GB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lang w:val="en-GB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BCA58ED" w14:textId="77777777" w:rsidR="00D96B44" w:rsidRDefault="00D96B44" w:rsidP="00237BE7">
                            <w:pPr>
                              <w:ind w:left="360"/>
                              <w:rPr>
                                <w:rFonts w:cstheme="minorBidi"/>
                                <w:lang w:val="en-GB"/>
                              </w:rPr>
                            </w:pPr>
                          </w:p>
                          <w:p w14:paraId="4CC26AEB" w14:textId="478C1321" w:rsidR="00D96B44" w:rsidRPr="00571A8F" w:rsidRDefault="00D96B44" w:rsidP="00237BE7">
                            <w:pPr>
                              <w:ind w:left="360"/>
                              <w:rPr>
                                <w:rFonts w:cstheme="minorBidi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lang w:val="en-GB"/>
                                  </w:rPr>
                                  <m:t xml:space="preserve">In this case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lang w:val="en-GB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lang w:val="en-GB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lang w:val="en-GB"/>
                                  </w:rPr>
                                  <m:t xml:space="preserve"> must be the limiting reagent and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lang w:val="en-GB"/>
                                      </w:rPr>
                                      <m:t>NH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lang w:val="en-GB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lang w:val="en-GB"/>
                                  </w:rPr>
                                  <m:t xml:space="preserve"> is in excess </m:t>
                                </m:r>
                              </m:oMath>
                            </m:oMathPara>
                          </w:p>
                          <w:p w14:paraId="12E3C4EF" w14:textId="77777777" w:rsidR="00D96B44" w:rsidRDefault="00D96B44" w:rsidP="00237BE7">
                            <w:pPr>
                              <w:ind w:left="360"/>
                              <w:rPr>
                                <w:rFonts w:cstheme="minorBidi"/>
                                <w:lang w:val="en-GB"/>
                              </w:rPr>
                            </w:pPr>
                          </w:p>
                          <w:p w14:paraId="4706BD18" w14:textId="48EE62EE" w:rsidR="00D96B44" w:rsidRPr="00571A8F" w:rsidRDefault="00C40B4E" w:rsidP="00237BE7">
                            <w:pPr>
                              <w:ind w:left="360"/>
                              <w:rPr>
                                <w:rFonts w:cstheme="minorBidi"/>
                                <w:lang w:val="en-GB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lang w:val="en-GB"/>
                                      </w:rPr>
                                      <m:t>NO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lang w:val="en-GB"/>
                                  </w:rPr>
                                  <m:t>=3.125 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lang w:val="en-GB"/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lang w:val="en-GB"/>
                                      </w:rPr>
                                      <m:t>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Bidi"/>
                                    <w:lang w:val="en-GB"/>
                                  </w:rPr>
                                  <m:t>=2.50 mol</m:t>
                                </m:r>
                              </m:oMath>
                            </m:oMathPara>
                          </w:p>
                          <w:p w14:paraId="1EC2ED04" w14:textId="77777777" w:rsidR="00D96B44" w:rsidRDefault="00D96B44" w:rsidP="00237BE7">
                            <w:pPr>
                              <w:ind w:left="360"/>
                              <w:rPr>
                                <w:rFonts w:cstheme="minorBidi"/>
                                <w:lang w:val="en-GB"/>
                              </w:rPr>
                            </w:pPr>
                          </w:p>
                          <w:p w14:paraId="370B731E" w14:textId="7C561215" w:rsidR="00D96B44" w:rsidRPr="00571A8F" w:rsidRDefault="00C40B4E" w:rsidP="00237BE7">
                            <w:pPr>
                              <w:ind w:left="360"/>
                              <w:rPr>
                                <w:rFonts w:cstheme="minorBidi"/>
                                <w:lang w:val="en-GB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lang w:val="en-GB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lang w:val="en-GB"/>
                                      </w:rPr>
                                      <m:t>NO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lang w:val="en-GB"/>
                                  </w:rPr>
                                  <m:t>=n.M=2.50 × 30=75 g</m:t>
                                </m:r>
                              </m:oMath>
                            </m:oMathPara>
                          </w:p>
                          <w:p w14:paraId="55365D0C" w14:textId="77777777" w:rsidR="00D96B44" w:rsidRDefault="00D96B44" w:rsidP="00237BE7">
                            <w:pPr>
                              <w:ind w:left="360"/>
                              <w:rPr>
                                <w:rFonts w:cstheme="minorBidi"/>
                                <w:lang w:val="en-GB"/>
                              </w:rPr>
                            </w:pPr>
                          </w:p>
                          <w:p w14:paraId="219C7917" w14:textId="29BF59A0" w:rsidR="00D96B44" w:rsidRPr="00571A8F" w:rsidRDefault="00C40B4E" w:rsidP="00237BE7">
                            <w:pPr>
                              <w:ind w:left="360"/>
                              <w:rPr>
                                <w:rFonts w:cstheme="minorBidi"/>
                                <w:lang w:val="en-GB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lang w:val="en-GB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lang w:val="en-GB"/>
                                      </w:rPr>
                                      <m:t>NO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lang w:val="en-GB"/>
                                  </w:rPr>
                                  <m:t>=n × 22.7=2.5 × 22.7=56.75=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highlight w:val="yellow"/>
                                    <w:lang w:val="en-GB"/>
                                  </w:rPr>
                                  <m:t xml:space="preserve">56.8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highlight w:val="yellow"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highlight w:val="yellow"/>
                                        <w:lang w:val="en-GB"/>
                                      </w:rPr>
                                      <m:t>dm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highlight w:val="yellow"/>
                                        <w:lang w:val="en-GB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2D4F1B7B" w14:textId="77777777" w:rsidR="00D96B44" w:rsidRPr="00237BE7" w:rsidRDefault="00D96B44" w:rsidP="00237BE7">
                            <w:pPr>
                              <w:ind w:left="360"/>
                              <w:rPr>
                                <w:rFonts w:cstheme="minorBidi"/>
                                <w:lang w:val="en-GB"/>
                              </w:rPr>
                            </w:pPr>
                          </w:p>
                          <w:p w14:paraId="5A30ACBD" w14:textId="77777777" w:rsidR="00D96B44" w:rsidRDefault="00D96B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A1C9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4.95pt;margin-top:31.75pt;width:423pt;height:278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" filled="f" stroked="f">
                <v:textbox>
                  <w:txbxContent>
                    <w:p w14:paraId="47A7A40E" w14:textId="77777777" w:rsidR="00D96B44" w:rsidRPr="00237BE7" w:rsidRDefault="00D96B44" w:rsidP="00237BE7">
                      <w:pPr>
                        <w:ind w:left="360"/>
                        <w:rPr>
                          <w:rFonts w:cstheme="minorBidi"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4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g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 +   5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g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 →   4 NO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g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  +   6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O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l</m:t>
                              </m:r>
                            </m:e>
                          </m:d>
                        </m:oMath>
                      </m:oMathPara>
                    </w:p>
                    <w:p w14:paraId="34F8353B" w14:textId="77777777" w:rsidR="00D96B44" w:rsidRDefault="00D96B44" w:rsidP="00237BE7">
                      <w:pPr>
                        <w:ind w:left="360"/>
                        <w:rPr>
                          <w:rFonts w:cstheme="minorBidi"/>
                          <w:lang w:val="en-GB"/>
                        </w:rPr>
                      </w:pPr>
                    </w:p>
                    <w:p w14:paraId="311EF68B" w14:textId="179BC159" w:rsidR="00D96B44" w:rsidRPr="00237BE7" w:rsidRDefault="00D96B44" w:rsidP="00237BE7">
                      <w:pPr>
                        <w:ind w:left="360"/>
                        <w:rPr>
                          <w:rFonts w:cstheme="minorBidi"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lang w:val="en-GB"/>
                            </w:rPr>
                            <m:t>4           :           5           :          4           :           6</m:t>
                          </m:r>
                        </m:oMath>
                      </m:oMathPara>
                    </w:p>
                    <w:p w14:paraId="4D553B43" w14:textId="77777777" w:rsidR="00D96B44" w:rsidRDefault="00D96B44" w:rsidP="00237BE7">
                      <w:pPr>
                        <w:ind w:left="360"/>
                        <w:rPr>
                          <w:rFonts w:cstheme="minorBidi"/>
                          <w:lang w:val="en-GB"/>
                        </w:rPr>
                      </w:pPr>
                    </w:p>
                    <w:p w14:paraId="7F191040" w14:textId="77777777" w:rsidR="00D96B44" w:rsidRDefault="00D96B44" w:rsidP="00237BE7">
                      <w:pPr>
                        <w:ind w:left="360"/>
                        <w:rPr>
                          <w:rFonts w:cstheme="minorBidi"/>
                          <w:lang w:val="en-GB"/>
                        </w:rPr>
                      </w:pPr>
                    </w:p>
                    <w:p w14:paraId="7F9175FC" w14:textId="7EFAF63C" w:rsidR="00D96B44" w:rsidRPr="00237BE7" w:rsidRDefault="00D053B8" w:rsidP="00237BE7">
                      <w:pPr>
                        <w:ind w:left="360"/>
                        <w:rPr>
                          <w:rFonts w:cstheme="minorBidi"/>
                          <w:lang w:val="en-GB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lang w:val="en-GB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lang w:val="en-GB"/>
                                </w:rPr>
                                <m:t xml:space="preserve">NH3 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lang w:val="en-GB"/>
                            </w:rPr>
                            <m:t xml:space="preserve"> = 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lang w:val="en-GB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lang w:val="en-GB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Bidi"/>
                              <w:lang w:val="en-GB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lang w:val="en-GB"/>
                                </w:rPr>
                                <m:t>100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lang w:val="en-GB"/>
                                </w:rPr>
                                <m:t>17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Bidi"/>
                              <w:lang w:val="en-GB"/>
                            </w:rPr>
                            <m:t>=5.88 mol</m:t>
                          </m:r>
                        </m:oMath>
                      </m:oMathPara>
                    </w:p>
                    <w:p w14:paraId="0E0C81E6" w14:textId="77777777" w:rsidR="00D96B44" w:rsidRDefault="00D96B44" w:rsidP="00237BE7">
                      <w:pPr>
                        <w:ind w:left="360"/>
                        <w:rPr>
                          <w:rFonts w:cstheme="minorBidi"/>
                          <w:lang w:val="en-GB"/>
                        </w:rPr>
                      </w:pPr>
                    </w:p>
                    <w:p w14:paraId="254D192A" w14:textId="77777777" w:rsidR="00D96B44" w:rsidRDefault="00D96B44" w:rsidP="00237BE7">
                      <w:pPr>
                        <w:ind w:left="360"/>
                        <w:rPr>
                          <w:rFonts w:cstheme="minorBidi"/>
                          <w:lang w:val="en-GB"/>
                        </w:rPr>
                      </w:pPr>
                    </w:p>
                    <w:p w14:paraId="19CB3980" w14:textId="79F1F2B7" w:rsidR="00D96B44" w:rsidRPr="00237BE7" w:rsidRDefault="00D053B8" w:rsidP="00237BE7">
                      <w:pPr>
                        <w:ind w:left="360"/>
                        <w:rPr>
                          <w:rFonts w:cstheme="minorBidi"/>
                          <w:lang w:val="en-GB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lang w:val="en-GB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lang w:val="en-GB"/>
                                </w:rPr>
                                <m:t>O2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lang w:val="en-GB"/>
                            </w:rPr>
                            <m:t xml:space="preserve"> 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lang w:val="en-GB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lang w:val="en-GB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Bidi"/>
                              <w:lang w:val="en-GB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lang w:val="en-GB"/>
                                </w:rPr>
                                <m:t>100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lang w:val="en-GB"/>
                                </w:rPr>
                                <m:t>32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Bidi"/>
                              <w:lang w:val="en-GB"/>
                            </w:rPr>
                            <m:t>=3.125 mol</m:t>
                          </m:r>
                        </m:oMath>
                      </m:oMathPara>
                    </w:p>
                    <w:p w14:paraId="6E88B895" w14:textId="77777777" w:rsidR="00D96B44" w:rsidRDefault="00D96B44" w:rsidP="00237BE7">
                      <w:pPr>
                        <w:ind w:left="360"/>
                        <w:rPr>
                          <w:rFonts w:cstheme="minorBidi"/>
                          <w:lang w:val="en-GB"/>
                        </w:rPr>
                      </w:pPr>
                    </w:p>
                    <w:p w14:paraId="76DD92A1" w14:textId="6670082D" w:rsidR="00D96B44" w:rsidRDefault="00D96B44" w:rsidP="00761529">
                      <w:pPr>
                        <w:ind w:left="360"/>
                        <w:rPr>
                          <w:rFonts w:cstheme="minorBidi"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lang w:val="en-GB"/>
                            </w:rPr>
                            <m:t xml:space="preserve">5.88 mol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lang w:val="en-GB"/>
                                </w:rPr>
                                <m:t>NH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lang w:val="en-GB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lang w:val="en-GB"/>
                            </w:rPr>
                            <m:t xml:space="preserve"> requires  5.88 ×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lang w:val="en-GB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lang w:val="en-GB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Bidi"/>
                              <w:lang w:val="en-GB"/>
                            </w:rPr>
                            <m:t xml:space="preserve">=7.35 mol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lang w:val="en-GB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6BCA58ED" w14:textId="77777777" w:rsidR="00D96B44" w:rsidRDefault="00D96B44" w:rsidP="00237BE7">
                      <w:pPr>
                        <w:ind w:left="360"/>
                        <w:rPr>
                          <w:rFonts w:cstheme="minorBidi"/>
                          <w:lang w:val="en-GB"/>
                        </w:rPr>
                      </w:pPr>
                    </w:p>
                    <w:p w14:paraId="4CC26AEB" w14:textId="478C1321" w:rsidR="00D96B44" w:rsidRPr="00571A8F" w:rsidRDefault="00D96B44" w:rsidP="00237BE7">
                      <w:pPr>
                        <w:ind w:left="360"/>
                        <w:rPr>
                          <w:rFonts w:cstheme="minorBidi"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lang w:val="en-GB"/>
                            </w:rPr>
                            <m:t xml:space="preserve">In this case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lang w:val="en-GB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lang w:val="en-GB"/>
                            </w:rPr>
                            <m:t xml:space="preserve"> must be the limiting reagent and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lang w:val="en-GB"/>
                                </w:rPr>
                                <m:t>NH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lang w:val="en-GB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lang w:val="en-GB"/>
                            </w:rPr>
                            <m:t xml:space="preserve"> is in excess </m:t>
                          </m:r>
                        </m:oMath>
                      </m:oMathPara>
                    </w:p>
                    <w:p w14:paraId="12E3C4EF" w14:textId="77777777" w:rsidR="00D96B44" w:rsidRDefault="00D96B44" w:rsidP="00237BE7">
                      <w:pPr>
                        <w:ind w:left="360"/>
                        <w:rPr>
                          <w:rFonts w:cstheme="minorBidi"/>
                          <w:lang w:val="en-GB"/>
                        </w:rPr>
                      </w:pPr>
                    </w:p>
                    <w:p w14:paraId="4706BD18" w14:textId="48EE62EE" w:rsidR="00D96B44" w:rsidRPr="00571A8F" w:rsidRDefault="00D053B8" w:rsidP="00237BE7">
                      <w:pPr>
                        <w:ind w:left="360"/>
                        <w:rPr>
                          <w:rFonts w:cstheme="minorBidi"/>
                          <w:lang w:val="en-GB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lang w:val="en-GB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lang w:val="en-GB"/>
                                </w:rPr>
                                <m:t>NO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lang w:val="en-GB"/>
                            </w:rPr>
                            <m:t>=3.125 ×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lang w:val="en-GB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lang w:val="en-GB"/>
                                </w:rPr>
                                <m:t>5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Bidi"/>
                              <w:lang w:val="en-GB"/>
                            </w:rPr>
                            <m:t>=2.50 mol</m:t>
                          </m:r>
                        </m:oMath>
                      </m:oMathPara>
                    </w:p>
                    <w:p w14:paraId="1EC2ED04" w14:textId="77777777" w:rsidR="00D96B44" w:rsidRDefault="00D96B44" w:rsidP="00237BE7">
                      <w:pPr>
                        <w:ind w:left="360"/>
                        <w:rPr>
                          <w:rFonts w:cstheme="minorBidi"/>
                          <w:lang w:val="en-GB"/>
                        </w:rPr>
                      </w:pPr>
                    </w:p>
                    <w:p w14:paraId="370B731E" w14:textId="7C561215" w:rsidR="00D96B44" w:rsidRPr="00571A8F" w:rsidRDefault="00D053B8" w:rsidP="00237BE7">
                      <w:pPr>
                        <w:ind w:left="360"/>
                        <w:rPr>
                          <w:rFonts w:cstheme="minorBidi"/>
                          <w:lang w:val="en-GB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lang w:val="en-GB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lang w:val="en-GB"/>
                                </w:rPr>
                                <m:t>NO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lang w:val="en-GB"/>
                            </w:rPr>
                            <m:t>=n.M=2.50 × 30=75 g</m:t>
                          </m:r>
                        </m:oMath>
                      </m:oMathPara>
                    </w:p>
                    <w:p w14:paraId="55365D0C" w14:textId="77777777" w:rsidR="00D96B44" w:rsidRDefault="00D96B44" w:rsidP="00237BE7">
                      <w:pPr>
                        <w:ind w:left="360"/>
                        <w:rPr>
                          <w:rFonts w:cstheme="minorBidi"/>
                          <w:lang w:val="en-GB"/>
                        </w:rPr>
                      </w:pPr>
                    </w:p>
                    <w:p w14:paraId="219C7917" w14:textId="29BF59A0" w:rsidR="00D96B44" w:rsidRPr="00571A8F" w:rsidRDefault="00D053B8" w:rsidP="00237BE7">
                      <w:pPr>
                        <w:ind w:left="360"/>
                        <w:rPr>
                          <w:rFonts w:cstheme="minorBidi"/>
                          <w:lang w:val="en-GB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lang w:val="en-GB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lang w:val="en-GB"/>
                                </w:rPr>
                                <m:t>NO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lang w:val="en-GB"/>
                            </w:rPr>
                            <m:t>=n × 22.7=2.5 × 22.7=56.75=</m:t>
                          </m:r>
                          <m:r>
                            <w:rPr>
                              <w:rFonts w:ascii="Cambria Math" w:hAnsi="Cambria Math" w:cstheme="minorBidi"/>
                              <w:highlight w:val="yellow"/>
                              <w:lang w:val="en-GB"/>
                            </w:rPr>
                            <m:t xml:space="preserve">56.8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Bidi"/>
                                  <w:i/>
                                  <w:highlight w:val="yellow"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Bidi"/>
                                  <w:highlight w:val="yellow"/>
                                  <w:lang w:val="en-GB"/>
                                </w:rPr>
                                <m:t>dm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Bidi"/>
                                  <w:highlight w:val="yellow"/>
                                  <w:lang w:val="en-GB"/>
                                </w:rPr>
                                <m:t>3</m:t>
                              </m:r>
                            </m:sup>
                          </m:sSup>
                        </m:oMath>
                      </m:oMathPara>
                    </w:p>
                    <w:p w14:paraId="2D4F1B7B" w14:textId="77777777" w:rsidR="00D96B44" w:rsidRPr="00237BE7" w:rsidRDefault="00D96B44" w:rsidP="00237BE7">
                      <w:pPr>
                        <w:ind w:left="360"/>
                        <w:rPr>
                          <w:rFonts w:cstheme="minorBidi"/>
                          <w:lang w:val="en-GB"/>
                        </w:rPr>
                      </w:pPr>
                    </w:p>
                    <w:p w14:paraId="5A30ACBD" w14:textId="77777777" w:rsidR="00D96B44" w:rsidRDefault="00D96B44"/>
                  </w:txbxContent>
                </v:textbox>
                <w10:wrap type="square"/>
              </v:shape>
            </w:pict>
          </mc:Fallback>
        </mc:AlternateContent>
      </w:r>
      <w:r w:rsidR="00634562">
        <w:rPr>
          <w:lang w:val="en-GB"/>
        </w:rPr>
        <w:t xml:space="preserve">If </w:t>
      </w:r>
      <m:oMath>
        <m:r>
          <w:rPr>
            <w:rFonts w:ascii="Cambria Math" w:hAnsi="Cambria Math"/>
            <w:lang w:val="en-GB"/>
          </w:rPr>
          <m:t>100 g</m:t>
        </m:r>
      </m:oMath>
      <w:r w:rsidR="00634562">
        <w:rPr>
          <w:lang w:val="en-GB"/>
        </w:rPr>
        <w:t xml:space="preserve"> of ammonia are reacted w</w:t>
      </w:r>
      <w:r w:rsidR="00571A8F">
        <w:rPr>
          <w:lang w:val="en-GB"/>
        </w:rPr>
        <w:t>ith 100 g of oxygen, what mass</w:t>
      </w:r>
      <w:r w:rsidR="00634562">
        <w:rPr>
          <w:lang w:val="en-GB"/>
        </w:rPr>
        <w:t xml:space="preserve"> of nitrogen monoxide is produced </w:t>
      </w:r>
      <w:r w:rsidR="00571A8F">
        <w:rPr>
          <w:lang w:val="en-GB"/>
        </w:rPr>
        <w:t xml:space="preserve">and what volume does it occupy </w:t>
      </w:r>
      <w:r w:rsidR="00634562">
        <w:rPr>
          <w:lang w:val="en-GB"/>
        </w:rPr>
        <w:t>under standard conditions?</w:t>
      </w:r>
    </w:p>
    <w:p w14:paraId="6464C30B" w14:textId="77777777" w:rsidR="00C32E4F" w:rsidRPr="006673EC" w:rsidRDefault="00C32E4F" w:rsidP="006673EC">
      <w:pPr>
        <w:tabs>
          <w:tab w:val="left" w:pos="1907"/>
        </w:tabs>
        <w:rPr>
          <w:lang w:val="en-GB"/>
        </w:rPr>
      </w:pPr>
    </w:p>
    <w:p w14:paraId="22F0624B" w14:textId="218EE7E6" w:rsidR="00C32E4F" w:rsidRPr="00C32E4F" w:rsidRDefault="00C32E4F" w:rsidP="00C32E4F">
      <w:pPr>
        <w:pStyle w:val="ListParagraph"/>
        <w:tabs>
          <w:tab w:val="left" w:pos="1907"/>
        </w:tabs>
        <w:ind w:left="360"/>
        <w:rPr>
          <w:lang w:val="en-GB"/>
        </w:rPr>
      </w:pPr>
    </w:p>
    <w:p w14:paraId="4142F491" w14:textId="05619588" w:rsidR="00AF74F6" w:rsidRDefault="00AF74F6" w:rsidP="00AF74F6">
      <w:pPr>
        <w:pStyle w:val="ListParagraph"/>
        <w:numPr>
          <w:ilvl w:val="0"/>
          <w:numId w:val="1"/>
        </w:numPr>
        <w:tabs>
          <w:tab w:val="left" w:pos="1907"/>
        </w:tabs>
        <w:rPr>
          <w:lang w:val="en-GB"/>
        </w:rPr>
      </w:pPr>
      <w:r>
        <w:rPr>
          <w:rFonts w:hint="eastAsia"/>
          <w:lang w:val="en-GB"/>
        </w:rPr>
        <w:t>I</w:t>
      </w:r>
      <w:r w:rsidR="006673EC">
        <w:rPr>
          <w:rFonts w:hint="eastAsia"/>
          <w:lang w:val="en-GB"/>
        </w:rPr>
        <w:t>n respiration, what</w:t>
      </w:r>
      <w:r w:rsidR="006673EC">
        <w:rPr>
          <w:lang w:val="en-GB"/>
        </w:rPr>
        <w:t xml:space="preserve"> </w:t>
      </w:r>
      <w:r>
        <w:rPr>
          <w:lang w:val="en-GB"/>
        </w:rPr>
        <w:t xml:space="preserve">volume of carbon dioxide is formed under standard conditions when </w:t>
      </w:r>
      <m:oMath>
        <m:r>
          <w:rPr>
            <w:rFonts w:ascii="Cambria Math" w:hAnsi="Cambria Math"/>
            <w:lang w:val="en-GB"/>
          </w:rPr>
          <m:t>25.0 g</m:t>
        </m:r>
      </m:oMath>
      <w:r>
        <w:rPr>
          <w:lang w:val="en-GB"/>
        </w:rPr>
        <w:t xml:space="preserve"> of glucose is reacted in </w:t>
      </w:r>
      <m:oMath>
        <m:r>
          <w:rPr>
            <w:rFonts w:ascii="Cambria Math" w:hAnsi="Cambria Math"/>
            <w:lang w:val="en-GB"/>
          </w:rPr>
          <m:t>40.0 g</m:t>
        </m:r>
      </m:oMath>
      <w:r>
        <w:rPr>
          <w:lang w:val="en-GB"/>
        </w:rPr>
        <w:t xml:space="preserve"> of oxygen?</w:t>
      </w:r>
    </w:p>
    <w:p w14:paraId="4A5F3361" w14:textId="52329A2F" w:rsidR="00AF74F6" w:rsidRDefault="00AF74F6" w:rsidP="00634562">
      <w:pPr>
        <w:ind w:left="360"/>
        <w:rPr>
          <w:lang w:val="en-GB"/>
        </w:rPr>
      </w:pPr>
    </w:p>
    <w:p w14:paraId="519D0345" w14:textId="77777777" w:rsidR="00AF74F6" w:rsidRDefault="00AF74F6" w:rsidP="00634562">
      <w:pPr>
        <w:ind w:left="360"/>
        <w:rPr>
          <w:lang w:val="en-GB"/>
        </w:rPr>
      </w:pPr>
    </w:p>
    <w:p w14:paraId="0F934A62" w14:textId="4E1E5499" w:rsidR="00AF74F6" w:rsidRDefault="00AF74F6" w:rsidP="00634562">
      <w:pPr>
        <w:ind w:left="360"/>
        <w:rPr>
          <w:lang w:val="en-GB"/>
        </w:rPr>
      </w:pPr>
    </w:p>
    <w:p w14:paraId="20993CB0" w14:textId="77777777" w:rsidR="00AF74F6" w:rsidRDefault="00AF74F6" w:rsidP="00634562">
      <w:pPr>
        <w:ind w:left="360"/>
        <w:rPr>
          <w:lang w:val="en-GB"/>
        </w:rPr>
      </w:pPr>
    </w:p>
    <w:p w14:paraId="31B9F06C" w14:textId="77777777" w:rsidR="00AF74F6" w:rsidRDefault="00AF74F6" w:rsidP="00634562">
      <w:pPr>
        <w:ind w:left="360"/>
        <w:rPr>
          <w:lang w:val="en-GB"/>
        </w:rPr>
      </w:pPr>
    </w:p>
    <w:p w14:paraId="454939D3" w14:textId="77777777" w:rsidR="00AF74F6" w:rsidRDefault="00AF74F6" w:rsidP="00634562">
      <w:pPr>
        <w:ind w:left="360"/>
        <w:rPr>
          <w:lang w:val="en-GB"/>
        </w:rPr>
      </w:pPr>
    </w:p>
    <w:p w14:paraId="253C1E48" w14:textId="77777777" w:rsidR="00AF74F6" w:rsidRDefault="00AF74F6" w:rsidP="00634562">
      <w:pPr>
        <w:ind w:left="360"/>
        <w:rPr>
          <w:lang w:val="en-GB"/>
        </w:rPr>
      </w:pPr>
    </w:p>
    <w:p w14:paraId="0E6286B4" w14:textId="77777777" w:rsidR="00AF74F6" w:rsidRPr="00AF74F6" w:rsidRDefault="00AF74F6" w:rsidP="00634562">
      <w:pPr>
        <w:ind w:left="360"/>
        <w:rPr>
          <w:lang w:val="en-GB"/>
        </w:rPr>
      </w:pPr>
    </w:p>
    <w:p w14:paraId="74BEF6F3" w14:textId="77777777" w:rsidR="0014564C" w:rsidRDefault="0014564C" w:rsidP="00634562">
      <w:pPr>
        <w:ind w:left="360"/>
        <w:rPr>
          <w:lang w:val="en-GB"/>
        </w:rPr>
      </w:pPr>
    </w:p>
    <w:p w14:paraId="0B0361E7" w14:textId="77777777" w:rsidR="00237BE7" w:rsidRDefault="00237BE7" w:rsidP="00634562">
      <w:pPr>
        <w:ind w:left="360"/>
        <w:rPr>
          <w:lang w:val="en-GB"/>
        </w:rPr>
      </w:pPr>
    </w:p>
    <w:p w14:paraId="6A3CBC5E" w14:textId="77777777" w:rsidR="00AF74F6" w:rsidRDefault="00AF74F6" w:rsidP="00634562">
      <w:pPr>
        <w:ind w:left="360"/>
        <w:rPr>
          <w:lang w:val="en-GB"/>
        </w:rPr>
      </w:pPr>
    </w:p>
    <w:p w14:paraId="37134DD2" w14:textId="77777777" w:rsidR="00AF74F6" w:rsidRDefault="00AF74F6" w:rsidP="00634562">
      <w:pPr>
        <w:ind w:left="360"/>
        <w:rPr>
          <w:lang w:val="en-GB"/>
        </w:rPr>
      </w:pPr>
    </w:p>
    <w:p w14:paraId="7A9D4BCD" w14:textId="77777777" w:rsidR="00AF74F6" w:rsidRDefault="00AF74F6" w:rsidP="00634562">
      <w:pPr>
        <w:ind w:left="360"/>
        <w:rPr>
          <w:lang w:val="en-GB"/>
        </w:rPr>
      </w:pPr>
    </w:p>
    <w:p w14:paraId="7F71E17E" w14:textId="77777777" w:rsidR="00AF74F6" w:rsidRDefault="00AF74F6" w:rsidP="00634562">
      <w:pPr>
        <w:ind w:left="360"/>
        <w:rPr>
          <w:lang w:val="en-GB"/>
        </w:rPr>
      </w:pPr>
    </w:p>
    <w:p w14:paraId="4EE49FE0" w14:textId="77777777" w:rsidR="00AF74F6" w:rsidRDefault="00AF74F6" w:rsidP="00634562">
      <w:pPr>
        <w:ind w:left="360"/>
        <w:rPr>
          <w:lang w:val="en-GB"/>
        </w:rPr>
      </w:pPr>
    </w:p>
    <w:p w14:paraId="33D62D04" w14:textId="77777777" w:rsidR="00AF74F6" w:rsidRDefault="00AF74F6" w:rsidP="00634562">
      <w:pPr>
        <w:ind w:left="360"/>
        <w:rPr>
          <w:lang w:val="en-GB"/>
        </w:rPr>
      </w:pPr>
    </w:p>
    <w:p w14:paraId="3A89C7B9" w14:textId="77777777" w:rsidR="00AF74F6" w:rsidRDefault="00AF74F6" w:rsidP="00634562">
      <w:pPr>
        <w:ind w:left="360"/>
        <w:rPr>
          <w:lang w:val="en-GB"/>
        </w:rPr>
      </w:pPr>
    </w:p>
    <w:p w14:paraId="52BFD2CE" w14:textId="77777777" w:rsidR="00AF74F6" w:rsidRDefault="00AF74F6" w:rsidP="00634562">
      <w:pPr>
        <w:ind w:left="360"/>
        <w:rPr>
          <w:lang w:val="en-GB"/>
        </w:rPr>
      </w:pPr>
    </w:p>
    <w:p w14:paraId="2407176F" w14:textId="77777777" w:rsidR="00AF74F6" w:rsidRDefault="00AF74F6" w:rsidP="00634562">
      <w:pPr>
        <w:ind w:left="360"/>
        <w:rPr>
          <w:lang w:val="en-GB"/>
        </w:rPr>
      </w:pPr>
    </w:p>
    <w:p w14:paraId="3F1AB4B2" w14:textId="77777777" w:rsidR="00AF74F6" w:rsidRDefault="00AF74F6" w:rsidP="00634562">
      <w:pPr>
        <w:ind w:left="360"/>
        <w:rPr>
          <w:lang w:val="en-GB"/>
        </w:rPr>
      </w:pPr>
    </w:p>
    <w:p w14:paraId="7E92F36B" w14:textId="77777777" w:rsidR="00AF74F6" w:rsidRDefault="00AF74F6" w:rsidP="00634562">
      <w:pPr>
        <w:ind w:left="360"/>
        <w:rPr>
          <w:lang w:val="en-GB"/>
        </w:rPr>
      </w:pPr>
    </w:p>
    <w:p w14:paraId="66913925" w14:textId="77777777" w:rsidR="00AF74F6" w:rsidRDefault="00AF74F6" w:rsidP="00634562">
      <w:pPr>
        <w:ind w:left="360"/>
        <w:rPr>
          <w:lang w:val="en-GB"/>
        </w:rPr>
      </w:pPr>
    </w:p>
    <w:p w14:paraId="6C4A2238" w14:textId="77777777" w:rsidR="00AF74F6" w:rsidRDefault="00AF74F6" w:rsidP="00634562">
      <w:pPr>
        <w:ind w:left="360"/>
        <w:rPr>
          <w:lang w:val="en-GB"/>
        </w:rPr>
      </w:pPr>
    </w:p>
    <w:p w14:paraId="730FC01E" w14:textId="77777777" w:rsidR="00AF74F6" w:rsidRDefault="00AF74F6" w:rsidP="00634562">
      <w:pPr>
        <w:ind w:left="360"/>
        <w:rPr>
          <w:lang w:val="en-GB"/>
        </w:rPr>
      </w:pPr>
    </w:p>
    <w:p w14:paraId="3E4A2FD1" w14:textId="77777777" w:rsidR="00AF74F6" w:rsidRDefault="00AF74F6" w:rsidP="00634562">
      <w:pPr>
        <w:ind w:left="360"/>
        <w:rPr>
          <w:lang w:val="en-GB"/>
        </w:rPr>
      </w:pPr>
    </w:p>
    <w:p w14:paraId="3F193493" w14:textId="77777777" w:rsidR="00AF74F6" w:rsidRDefault="00AF74F6" w:rsidP="00634562">
      <w:pPr>
        <w:ind w:left="360"/>
        <w:rPr>
          <w:lang w:val="en-GB"/>
        </w:rPr>
      </w:pPr>
    </w:p>
    <w:p w14:paraId="4502C877" w14:textId="77777777" w:rsidR="00AF74F6" w:rsidRDefault="00AF74F6" w:rsidP="00634562">
      <w:pPr>
        <w:ind w:left="360"/>
        <w:rPr>
          <w:lang w:val="en-GB"/>
        </w:rPr>
      </w:pPr>
    </w:p>
    <w:p w14:paraId="613EFE87" w14:textId="77777777" w:rsidR="00AF74F6" w:rsidRPr="0079711D" w:rsidRDefault="00AF74F6" w:rsidP="0079711D">
      <w:pPr>
        <w:rPr>
          <w:lang w:val="en-GB"/>
        </w:rPr>
      </w:pPr>
    </w:p>
    <w:p w14:paraId="206F1ADC" w14:textId="77777777" w:rsidR="00D96B44" w:rsidRDefault="00D96B44" w:rsidP="006673EC">
      <w:pPr>
        <w:rPr>
          <w:lang w:val="en-GB"/>
        </w:rPr>
      </w:pPr>
    </w:p>
    <w:p w14:paraId="250FA8E7" w14:textId="77777777" w:rsidR="00D96B44" w:rsidRDefault="00D96B44" w:rsidP="00D96B44">
      <w:pPr>
        <w:pStyle w:val="ListParagraph"/>
        <w:numPr>
          <w:ilvl w:val="0"/>
          <w:numId w:val="1"/>
        </w:numPr>
        <w:tabs>
          <w:tab w:val="left" w:pos="1907"/>
        </w:tabs>
        <w:rPr>
          <w:lang w:val="en-GB"/>
        </w:rPr>
      </w:pPr>
      <w:r>
        <w:rPr>
          <w:rFonts w:hint="eastAsia"/>
          <w:lang w:val="en-GB"/>
        </w:rPr>
        <w:t xml:space="preserve">For the </w:t>
      </w:r>
      <w:r>
        <w:rPr>
          <w:lang w:val="en-GB"/>
        </w:rPr>
        <w:t>following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reaction determine the yield of aluminium chloride if we start with </w:t>
      </w:r>
      <m:oMath>
        <m:r>
          <w:rPr>
            <w:rFonts w:ascii="Cambria Math" w:hAnsi="Cambria Math"/>
            <w:lang w:val="en-GB"/>
          </w:rPr>
          <m:t>2.80 g</m:t>
        </m:r>
      </m:oMath>
      <w:r>
        <w:rPr>
          <w:rFonts w:hint="eastAsia"/>
          <w:lang w:val="en-GB"/>
        </w:rPr>
        <w:t xml:space="preserve"> of </w:t>
      </w:r>
      <w:r>
        <w:rPr>
          <w:lang w:val="en-GB"/>
        </w:rPr>
        <w:t>aluminium</w:t>
      </w:r>
      <w:r>
        <w:rPr>
          <w:rFonts w:hint="eastAsia"/>
          <w:lang w:val="en-GB"/>
        </w:rPr>
        <w:t xml:space="preserve"> and </w:t>
      </w:r>
      <m:oMath>
        <m:r>
          <w:rPr>
            <w:rFonts w:ascii="Cambria Math" w:hAnsi="Cambria Math"/>
            <w:lang w:val="en-GB"/>
          </w:rPr>
          <m:t>4.25 g</m:t>
        </m:r>
      </m:oMath>
      <w:r>
        <w:rPr>
          <w:rFonts w:hint="eastAsia"/>
          <w:lang w:val="en-GB"/>
        </w:rPr>
        <w:t xml:space="preserve"> of </w:t>
      </w:r>
      <w:r>
        <w:rPr>
          <w:lang w:val="en-GB"/>
        </w:rPr>
        <w:t>chlorine.</w:t>
      </w:r>
    </w:p>
    <w:p w14:paraId="0348F67C" w14:textId="7A51E05A" w:rsidR="00D96B44" w:rsidRPr="00D96B44" w:rsidRDefault="00D96B44" w:rsidP="00D96B44">
      <w:pPr>
        <w:tabs>
          <w:tab w:val="left" w:pos="1907"/>
        </w:tabs>
        <w:rPr>
          <w:lang w:val="en-GB"/>
        </w:rPr>
      </w:pPr>
    </w:p>
    <w:p w14:paraId="0132B63D" w14:textId="5C677A93" w:rsidR="00D96B44" w:rsidRDefault="00D96B44" w:rsidP="00634562">
      <w:pPr>
        <w:ind w:left="360"/>
        <w:rPr>
          <w:lang w:val="en-GB"/>
        </w:rPr>
      </w:pPr>
    </w:p>
    <w:p w14:paraId="118600A7" w14:textId="4331AC5E" w:rsidR="00D96B44" w:rsidRDefault="00D96B44" w:rsidP="00634562">
      <w:pPr>
        <w:ind w:left="360"/>
        <w:rPr>
          <w:lang w:val="en-GB"/>
        </w:rPr>
      </w:pPr>
    </w:p>
    <w:p w14:paraId="5CD3CCE0" w14:textId="52F52EC1" w:rsidR="00D96B44" w:rsidRDefault="00D96B44" w:rsidP="00634562">
      <w:pPr>
        <w:ind w:left="360"/>
        <w:rPr>
          <w:lang w:val="en-GB"/>
        </w:rPr>
      </w:pPr>
    </w:p>
    <w:p w14:paraId="44679A49" w14:textId="79165D44" w:rsidR="00D96B44" w:rsidRDefault="00D96B44" w:rsidP="00634562">
      <w:pPr>
        <w:ind w:left="360"/>
        <w:rPr>
          <w:lang w:val="en-GB"/>
        </w:rPr>
      </w:pPr>
    </w:p>
    <w:p w14:paraId="5596A9B3" w14:textId="77777777" w:rsidR="00D96B44" w:rsidRDefault="00D96B44" w:rsidP="00634562">
      <w:pPr>
        <w:ind w:left="360"/>
        <w:rPr>
          <w:lang w:val="en-GB"/>
        </w:rPr>
      </w:pPr>
    </w:p>
    <w:p w14:paraId="0FF9274D" w14:textId="61E5AFFF" w:rsidR="00D96B44" w:rsidRDefault="00D96B44" w:rsidP="00634562">
      <w:pPr>
        <w:ind w:left="360"/>
        <w:rPr>
          <w:lang w:val="en-GB"/>
        </w:rPr>
      </w:pPr>
    </w:p>
    <w:p w14:paraId="64655E55" w14:textId="77777777" w:rsidR="00D96B44" w:rsidRDefault="00D96B44" w:rsidP="00634562">
      <w:pPr>
        <w:ind w:left="360"/>
        <w:rPr>
          <w:lang w:val="en-GB"/>
        </w:rPr>
      </w:pPr>
    </w:p>
    <w:p w14:paraId="1FE0C6E9" w14:textId="77777777" w:rsidR="00D96B44" w:rsidRDefault="00D96B44" w:rsidP="00634562">
      <w:pPr>
        <w:ind w:left="360"/>
        <w:rPr>
          <w:lang w:val="en-GB"/>
        </w:rPr>
      </w:pPr>
    </w:p>
    <w:p w14:paraId="0D3B9EEE" w14:textId="2A401646" w:rsidR="00D96B44" w:rsidRDefault="00D96B44" w:rsidP="00634562">
      <w:pPr>
        <w:ind w:left="360"/>
        <w:rPr>
          <w:lang w:val="en-GB"/>
        </w:rPr>
      </w:pPr>
    </w:p>
    <w:p w14:paraId="434CD279" w14:textId="77777777" w:rsidR="00D96B44" w:rsidRDefault="00D96B44" w:rsidP="00634562">
      <w:pPr>
        <w:ind w:left="360"/>
        <w:rPr>
          <w:lang w:val="en-GB"/>
        </w:rPr>
      </w:pPr>
    </w:p>
    <w:p w14:paraId="753346C4" w14:textId="5B2698A6" w:rsidR="00D96B44" w:rsidRDefault="00D96B44" w:rsidP="00634562">
      <w:pPr>
        <w:ind w:left="360"/>
        <w:rPr>
          <w:lang w:val="en-GB"/>
        </w:rPr>
      </w:pPr>
    </w:p>
    <w:p w14:paraId="4B2ED31A" w14:textId="77777777" w:rsidR="00D96B44" w:rsidRDefault="00D96B44" w:rsidP="00634562">
      <w:pPr>
        <w:ind w:left="360"/>
        <w:rPr>
          <w:lang w:val="en-GB"/>
        </w:rPr>
      </w:pPr>
    </w:p>
    <w:p w14:paraId="5E6556B3" w14:textId="77777777" w:rsidR="00D96B44" w:rsidRDefault="00D96B44" w:rsidP="00634562">
      <w:pPr>
        <w:ind w:left="360"/>
        <w:rPr>
          <w:lang w:val="en-GB"/>
        </w:rPr>
      </w:pPr>
    </w:p>
    <w:p w14:paraId="70BBEB17" w14:textId="2DE2323B" w:rsidR="00D96B44" w:rsidRDefault="00D96B44" w:rsidP="00634562">
      <w:pPr>
        <w:ind w:left="360"/>
        <w:rPr>
          <w:lang w:val="en-GB"/>
        </w:rPr>
      </w:pPr>
    </w:p>
    <w:p w14:paraId="61661A66" w14:textId="3A2792EB" w:rsidR="00D96B44" w:rsidRPr="00D96B44" w:rsidRDefault="00D96B44" w:rsidP="00634562">
      <w:pPr>
        <w:ind w:left="360"/>
        <w:rPr>
          <w:lang w:val="en-GB"/>
        </w:rPr>
      </w:pPr>
    </w:p>
    <w:p w14:paraId="43511A30" w14:textId="77777777" w:rsidR="00AF74F6" w:rsidRDefault="00AF74F6" w:rsidP="00634562">
      <w:pPr>
        <w:ind w:left="360"/>
        <w:rPr>
          <w:lang w:val="en-GB"/>
        </w:rPr>
      </w:pPr>
    </w:p>
    <w:p w14:paraId="6563965D" w14:textId="4605E78D" w:rsidR="00237BE7" w:rsidRDefault="00237BE7" w:rsidP="00634562">
      <w:pPr>
        <w:ind w:left="360"/>
        <w:rPr>
          <w:lang w:val="en-GB"/>
        </w:rPr>
      </w:pPr>
    </w:p>
    <w:p w14:paraId="4FD16AD1" w14:textId="19618492" w:rsidR="00237BE7" w:rsidRDefault="00237BE7" w:rsidP="00634562">
      <w:pPr>
        <w:ind w:left="360"/>
        <w:rPr>
          <w:lang w:val="en-GB"/>
        </w:rPr>
      </w:pPr>
    </w:p>
    <w:p w14:paraId="2FFBB496" w14:textId="27489734" w:rsidR="00237BE7" w:rsidRDefault="00237BE7" w:rsidP="00634562">
      <w:pPr>
        <w:ind w:left="360"/>
        <w:rPr>
          <w:lang w:val="en-GB"/>
        </w:rPr>
      </w:pPr>
    </w:p>
    <w:p w14:paraId="664B9E1B" w14:textId="708BAA75" w:rsidR="00237BE7" w:rsidRDefault="00237BE7" w:rsidP="00634562">
      <w:pPr>
        <w:ind w:left="360"/>
        <w:rPr>
          <w:lang w:val="en-GB"/>
        </w:rPr>
      </w:pPr>
    </w:p>
    <w:p w14:paraId="7DFD53D0" w14:textId="51DFCB40" w:rsidR="00237BE7" w:rsidRDefault="00237BE7" w:rsidP="00634562">
      <w:pPr>
        <w:ind w:left="360"/>
        <w:rPr>
          <w:lang w:val="en-GB"/>
        </w:rPr>
      </w:pPr>
    </w:p>
    <w:p w14:paraId="05811BD5" w14:textId="4D578550" w:rsidR="00A3719E" w:rsidRDefault="00A3719E" w:rsidP="00634562">
      <w:pPr>
        <w:ind w:left="360"/>
        <w:rPr>
          <w:lang w:val="en-GB"/>
        </w:rPr>
      </w:pPr>
    </w:p>
    <w:p w14:paraId="45157041" w14:textId="33FDB5FB" w:rsidR="00A3719E" w:rsidRDefault="00A3719E" w:rsidP="00634562">
      <w:pPr>
        <w:ind w:left="360"/>
        <w:rPr>
          <w:lang w:val="en-GB"/>
        </w:rPr>
      </w:pPr>
    </w:p>
    <w:p w14:paraId="62803817" w14:textId="77777777" w:rsidR="00A3719E" w:rsidRDefault="00A3719E" w:rsidP="00634562">
      <w:pPr>
        <w:ind w:left="360"/>
        <w:rPr>
          <w:lang w:val="en-GB"/>
        </w:rPr>
      </w:pPr>
    </w:p>
    <w:p w14:paraId="6181D9C1" w14:textId="087C95C4" w:rsidR="00A3719E" w:rsidRPr="00A3719E" w:rsidRDefault="00A3719E" w:rsidP="001C0C38">
      <w:pPr>
        <w:rPr>
          <w:lang w:val="en-GB"/>
        </w:rPr>
      </w:pPr>
    </w:p>
    <w:p w14:paraId="2F466DDA" w14:textId="77777777" w:rsidR="00634562" w:rsidRDefault="00634562" w:rsidP="00634562">
      <w:pPr>
        <w:ind w:left="360"/>
        <w:rPr>
          <w:lang w:val="en-GB"/>
        </w:rPr>
      </w:pPr>
    </w:p>
    <w:p w14:paraId="41AF0376" w14:textId="77777777" w:rsidR="006673EC" w:rsidRPr="00A3719E" w:rsidRDefault="006673EC" w:rsidP="006673EC">
      <w:pPr>
        <w:pStyle w:val="ListParagraph"/>
        <w:numPr>
          <w:ilvl w:val="0"/>
          <w:numId w:val="1"/>
        </w:numPr>
        <w:tabs>
          <w:tab w:val="left" w:pos="1907"/>
        </w:tabs>
        <w:rPr>
          <w:lang w:val="en-GB"/>
        </w:rPr>
      </w:pPr>
      <w:r>
        <w:rPr>
          <w:lang w:val="en-GB"/>
        </w:rPr>
        <w:t>Iron (III) oxide (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Fe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O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r>
          <w:rPr>
            <w:rFonts w:ascii="Cambria Math" w:hAnsi="Cambria Math"/>
            <w:lang w:val="en-GB"/>
          </w:rPr>
          <m:t>)</m:t>
        </m:r>
      </m:oMath>
      <w:r>
        <w:rPr>
          <w:lang w:val="en-GB"/>
        </w:rPr>
        <w:t xml:space="preserve"> can be reduced to iron by heating it with carbon monoxide according to the equation:</w:t>
      </w:r>
    </w:p>
    <w:p w14:paraId="7224A76C" w14:textId="77777777" w:rsidR="006673EC" w:rsidRPr="00A3719E" w:rsidRDefault="00C40B4E" w:rsidP="006673EC">
      <w:pPr>
        <w:pStyle w:val="ListParagraph"/>
        <w:tabs>
          <w:tab w:val="left" w:pos="1907"/>
        </w:tabs>
        <w:ind w:left="360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Fe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O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r>
            <w:rPr>
              <w:rFonts w:ascii="Cambria Math" w:hAnsi="Cambria Math"/>
              <w:lang w:val="en-GB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</m:d>
          <m:r>
            <w:rPr>
              <w:rFonts w:ascii="Cambria Math" w:hAnsi="Cambria Math"/>
              <w:lang w:val="en-GB"/>
            </w:rPr>
            <m:t xml:space="preserve">   +   3 CO 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g</m:t>
              </m:r>
            </m:e>
          </m:d>
          <m:r>
            <w:rPr>
              <w:rFonts w:ascii="Cambria Math" w:hAnsi="Cambria Math"/>
              <w:lang w:val="en-GB"/>
            </w:rPr>
            <m:t xml:space="preserve">    →   2  Fe 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</m:d>
          <m:r>
            <w:rPr>
              <w:rFonts w:ascii="Cambria Math" w:hAnsi="Cambria Math"/>
              <w:lang w:val="en-GB"/>
            </w:rPr>
            <m:t xml:space="preserve">     +      3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CO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 xml:space="preserve"> (g)</m:t>
          </m:r>
        </m:oMath>
      </m:oMathPara>
    </w:p>
    <w:p w14:paraId="0337C71C" w14:textId="77777777" w:rsidR="006673EC" w:rsidRDefault="006673EC" w:rsidP="006673EC">
      <w:pPr>
        <w:pStyle w:val="ListParagraph"/>
        <w:tabs>
          <w:tab w:val="left" w:pos="1907"/>
        </w:tabs>
        <w:ind w:left="360"/>
        <w:rPr>
          <w:lang w:val="en-GB"/>
        </w:rPr>
      </w:pPr>
    </w:p>
    <w:p w14:paraId="0DDE2DCE" w14:textId="63170C38" w:rsidR="006673EC" w:rsidRDefault="006673EC" w:rsidP="006673EC">
      <w:pPr>
        <w:pStyle w:val="ListParagraph"/>
        <w:tabs>
          <w:tab w:val="left" w:pos="1907"/>
        </w:tabs>
        <w:ind w:left="360"/>
        <w:rPr>
          <w:lang w:val="en-GB"/>
        </w:rPr>
      </w:pPr>
      <w:r>
        <w:rPr>
          <w:lang w:val="en-GB"/>
        </w:rPr>
        <w:t xml:space="preserve">If </w:t>
      </w:r>
      <m:oMath>
        <m:r>
          <w:rPr>
            <w:rFonts w:ascii="Cambria Math" w:hAnsi="Cambria Math"/>
            <w:lang w:val="en-GB"/>
          </w:rPr>
          <m:t>200 g</m:t>
        </m:r>
      </m:oMath>
      <w:r>
        <w:rPr>
          <w:lang w:val="en-GB"/>
        </w:rPr>
        <w:t xml:space="preserve"> of iron oxide are reacted with </w:t>
      </w:r>
      <m:oMath>
        <m:r>
          <w:rPr>
            <w:rFonts w:ascii="Cambria Math" w:hAnsi="Cambria Math"/>
            <w:lang w:val="en-GB"/>
          </w:rPr>
          <m:t>268 g</m:t>
        </m:r>
      </m:oMath>
      <w:r>
        <w:rPr>
          <w:lang w:val="en-GB"/>
        </w:rPr>
        <w:t xml:space="preserve"> of carbon monoxide, determine the limiting reagent and the mass of iron produced.</w:t>
      </w:r>
    </w:p>
    <w:p w14:paraId="1F8FE6E5" w14:textId="3218D063" w:rsidR="006673EC" w:rsidRDefault="006673EC" w:rsidP="006673EC">
      <w:pPr>
        <w:pStyle w:val="ListParagraph"/>
        <w:tabs>
          <w:tab w:val="left" w:pos="1907"/>
        </w:tabs>
        <w:ind w:left="360"/>
        <w:rPr>
          <w:lang w:val="en-GB"/>
        </w:rPr>
      </w:pPr>
      <w:bookmarkStart w:id="0" w:name="_GoBack"/>
      <w:bookmarkEnd w:id="0"/>
    </w:p>
    <w:p w14:paraId="30D4FF6E" w14:textId="0207C7BD" w:rsidR="00086843" w:rsidRDefault="00086843" w:rsidP="006673EC">
      <w:pPr>
        <w:pStyle w:val="ListParagraph"/>
        <w:tabs>
          <w:tab w:val="left" w:pos="1907"/>
        </w:tabs>
        <w:ind w:left="360"/>
        <w:rPr>
          <w:lang w:val="en-GB"/>
        </w:rPr>
      </w:pPr>
    </w:p>
    <w:p w14:paraId="376584C5" w14:textId="77777777" w:rsidR="00115CD4" w:rsidRPr="006673EC" w:rsidRDefault="00115CD4" w:rsidP="006673EC">
      <w:pPr>
        <w:rPr>
          <w:lang w:val="en-GB"/>
        </w:rPr>
      </w:pPr>
    </w:p>
    <w:p w14:paraId="4CA340AC" w14:textId="77777777" w:rsidR="00115CD4" w:rsidRDefault="00115CD4" w:rsidP="00634562">
      <w:pPr>
        <w:ind w:left="360"/>
        <w:rPr>
          <w:lang w:val="en-GB"/>
        </w:rPr>
      </w:pPr>
    </w:p>
    <w:p w14:paraId="105BDA0B" w14:textId="60F157BA" w:rsidR="008051AC" w:rsidRPr="007003BF" w:rsidRDefault="008051AC" w:rsidP="007003BF">
      <w:pPr>
        <w:rPr>
          <w:lang w:val="en-GB"/>
        </w:rPr>
      </w:pPr>
    </w:p>
    <w:sectPr w:rsidR="008051AC" w:rsidRPr="007003BF" w:rsidSect="00AB497A">
      <w:pgSz w:w="11900" w:h="16840"/>
      <w:pgMar w:top="868" w:right="1440" w:bottom="43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EF283" w14:textId="77777777" w:rsidR="00C40B4E" w:rsidRDefault="00C40B4E" w:rsidP="00AB497A">
      <w:r>
        <w:separator/>
      </w:r>
    </w:p>
  </w:endnote>
  <w:endnote w:type="continuationSeparator" w:id="0">
    <w:p w14:paraId="3A3DBE6E" w14:textId="77777777" w:rsidR="00C40B4E" w:rsidRDefault="00C40B4E" w:rsidP="00AB4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9FAA2" w14:textId="77777777" w:rsidR="00C40B4E" w:rsidRDefault="00C40B4E" w:rsidP="00AB497A">
      <w:r>
        <w:separator/>
      </w:r>
    </w:p>
  </w:footnote>
  <w:footnote w:type="continuationSeparator" w:id="0">
    <w:p w14:paraId="66D58CA2" w14:textId="77777777" w:rsidR="00C40B4E" w:rsidRDefault="00C40B4E" w:rsidP="00AB49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452E8"/>
    <w:multiLevelType w:val="hybridMultilevel"/>
    <w:tmpl w:val="2D00CD02"/>
    <w:lvl w:ilvl="0" w:tplc="E0B2B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AD9"/>
    <w:rsid w:val="00042170"/>
    <w:rsid w:val="00086843"/>
    <w:rsid w:val="000F7DA1"/>
    <w:rsid w:val="00115CD4"/>
    <w:rsid w:val="0014564C"/>
    <w:rsid w:val="001C0C38"/>
    <w:rsid w:val="00237BE7"/>
    <w:rsid w:val="002B3986"/>
    <w:rsid w:val="003D7B0A"/>
    <w:rsid w:val="004671A6"/>
    <w:rsid w:val="0048144A"/>
    <w:rsid w:val="00496489"/>
    <w:rsid w:val="005523FC"/>
    <w:rsid w:val="00571A8F"/>
    <w:rsid w:val="005A5F31"/>
    <w:rsid w:val="005E4291"/>
    <w:rsid w:val="00610357"/>
    <w:rsid w:val="00615AD9"/>
    <w:rsid w:val="00634562"/>
    <w:rsid w:val="006673EC"/>
    <w:rsid w:val="00671DD7"/>
    <w:rsid w:val="007003BF"/>
    <w:rsid w:val="007415EA"/>
    <w:rsid w:val="00745217"/>
    <w:rsid w:val="00761529"/>
    <w:rsid w:val="0079711D"/>
    <w:rsid w:val="007A3AA1"/>
    <w:rsid w:val="007A7109"/>
    <w:rsid w:val="007D2E88"/>
    <w:rsid w:val="008051AC"/>
    <w:rsid w:val="00816403"/>
    <w:rsid w:val="00844C83"/>
    <w:rsid w:val="00876F4B"/>
    <w:rsid w:val="008F4CC8"/>
    <w:rsid w:val="00926AA2"/>
    <w:rsid w:val="00930AFB"/>
    <w:rsid w:val="009A17C1"/>
    <w:rsid w:val="009A56BE"/>
    <w:rsid w:val="00A3719E"/>
    <w:rsid w:val="00A531A6"/>
    <w:rsid w:val="00A8112C"/>
    <w:rsid w:val="00A900E2"/>
    <w:rsid w:val="00AA7E28"/>
    <w:rsid w:val="00AB497A"/>
    <w:rsid w:val="00AC5724"/>
    <w:rsid w:val="00AD658E"/>
    <w:rsid w:val="00AF5886"/>
    <w:rsid w:val="00AF74F6"/>
    <w:rsid w:val="00B04738"/>
    <w:rsid w:val="00B3249F"/>
    <w:rsid w:val="00BA3675"/>
    <w:rsid w:val="00BA7B8C"/>
    <w:rsid w:val="00BD0FC4"/>
    <w:rsid w:val="00C32E4F"/>
    <w:rsid w:val="00C40B4E"/>
    <w:rsid w:val="00C624A5"/>
    <w:rsid w:val="00C8420B"/>
    <w:rsid w:val="00CA31BE"/>
    <w:rsid w:val="00CD769A"/>
    <w:rsid w:val="00D02447"/>
    <w:rsid w:val="00D053B8"/>
    <w:rsid w:val="00D96B44"/>
    <w:rsid w:val="00D97C9E"/>
    <w:rsid w:val="00F42F94"/>
    <w:rsid w:val="00F852E7"/>
    <w:rsid w:val="00FA54BB"/>
    <w:rsid w:val="00FC55C5"/>
    <w:rsid w:val="00FD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75A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15AD9"/>
    <w:pPr>
      <w:widowControl w:val="0"/>
      <w:spacing w:after="0" w:line="240" w:lineRule="auto"/>
      <w:jc w:val="both"/>
    </w:pPr>
    <w:rPr>
      <w:rFonts w:cs="Times"/>
      <w:color w:val="3E3E3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6BE"/>
    <w:pPr>
      <w:widowControl/>
      <w:spacing w:after="200" w:line="276" w:lineRule="auto"/>
      <w:ind w:left="720"/>
      <w:contextualSpacing/>
      <w:jc w:val="left"/>
    </w:pPr>
    <w:rPr>
      <w:rFonts w:cstheme="minorBidi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AB497A"/>
    <w:pPr>
      <w:widowControl/>
      <w:tabs>
        <w:tab w:val="center" w:pos="4680"/>
        <w:tab w:val="right" w:pos="9360"/>
      </w:tabs>
      <w:jc w:val="left"/>
    </w:pPr>
    <w:rPr>
      <w:rFonts w:cstheme="minorBidi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AB497A"/>
  </w:style>
  <w:style w:type="paragraph" w:styleId="Footer">
    <w:name w:val="footer"/>
    <w:basedOn w:val="Normal"/>
    <w:link w:val="FooterChar"/>
    <w:uiPriority w:val="99"/>
    <w:unhideWhenUsed/>
    <w:rsid w:val="00AB497A"/>
    <w:pPr>
      <w:widowControl/>
      <w:tabs>
        <w:tab w:val="center" w:pos="4680"/>
        <w:tab w:val="right" w:pos="9360"/>
      </w:tabs>
      <w:jc w:val="left"/>
    </w:pPr>
    <w:rPr>
      <w:rFonts w:cstheme="minorBidi"/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AB497A"/>
  </w:style>
  <w:style w:type="character" w:styleId="PlaceholderText">
    <w:name w:val="Placeholder Text"/>
    <w:basedOn w:val="DefaultParagraphFont"/>
    <w:uiPriority w:val="99"/>
    <w:semiHidden/>
    <w:rsid w:val="00615AD9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6345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4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ordonwilkinson/Library/Group%20Containers/UBF8T346G9.Office/User%20Content.localized/Templates.localized/Normal%20document%20with%20head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 document with header.dotx</Template>
  <TotalTime>0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Gordon Wilkinson</cp:lastModifiedBy>
  <cp:revision>2</cp:revision>
  <dcterms:created xsi:type="dcterms:W3CDTF">2018-09-29T13:17:00Z</dcterms:created>
  <dcterms:modified xsi:type="dcterms:W3CDTF">2018-09-29T13:17:00Z</dcterms:modified>
</cp:coreProperties>
</file>